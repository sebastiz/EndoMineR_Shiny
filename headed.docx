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90" w:rsidRDefault="00AF4990" w:rsidP="00AF4990">
      <w:pPr>
        <w:shd w:val="clear" w:color="auto" w:fill="FFFFFF"/>
        <w:spacing w:before="100" w:beforeAutospacing="1" w:after="100" w:afterAutospacing="1" w:line="293" w:lineRule="atLeast"/>
        <w:rPr>
          <w:rFonts w:ascii="Helvetica Neue" w:hAnsi="Helvetica Neue"/>
          <w:color w:val="212121"/>
          <w:sz w:val="20"/>
          <w:lang w:val="en-US" w:eastAsia="en-US"/>
        </w:rPr>
      </w:pPr>
    </w:p>
    <w:p w:rsidR="00691E54" w:rsidRPr="007E5C4F" w:rsidRDefault="00691E54" w:rsidP="00691E54">
      <w:pPr>
        <w:ind w:right="400"/>
        <w:rPr>
          <w:rFonts w:ascii="Calibri" w:hAnsi="Calibri" w:cs="Arial"/>
        </w:rPr>
      </w:pPr>
      <w:bookmarkStart w:id="0" w:name="_GoBack"/>
      <w:bookmarkEnd w:id="0"/>
    </w:p>
    <w:sectPr w:rsidR="00691E54" w:rsidRPr="007E5C4F" w:rsidSect="00EA13A3">
      <w:headerReference w:type="default" r:id="rId7"/>
      <w:headerReference w:type="first" r:id="rId8"/>
      <w:pgSz w:w="11906" w:h="16838" w:code="9"/>
      <w:pgMar w:top="737" w:right="964" w:bottom="510" w:left="964" w:header="737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C4F" w:rsidRDefault="007E5C4F">
      <w:r>
        <w:separator/>
      </w:r>
    </w:p>
  </w:endnote>
  <w:endnote w:type="continuationSeparator" w:id="0">
    <w:p w:rsidR="007E5C4F" w:rsidRDefault="007E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C4F" w:rsidRDefault="007E5C4F">
      <w:r>
        <w:separator/>
      </w:r>
    </w:p>
  </w:footnote>
  <w:footnote w:type="continuationSeparator" w:id="0">
    <w:p w:rsidR="007E5C4F" w:rsidRDefault="007E5C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811" w:rsidRDefault="00F20811" w:rsidP="00A4650B">
    <w:pPr>
      <w:pStyle w:val="Header"/>
    </w:pPr>
  </w:p>
  <w:p w:rsidR="00F20811" w:rsidRPr="00A4650B" w:rsidRDefault="00F20811" w:rsidP="00A465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811" w:rsidRDefault="0065435B" w:rsidP="00A11255">
    <w:pPr>
      <w:pStyle w:val="Header"/>
      <w:tabs>
        <w:tab w:val="left" w:pos="255"/>
        <w:tab w:val="center" w:pos="4572"/>
      </w:tabs>
      <w:spacing w:line="250" w:lineRule="exact"/>
      <w:ind w:right="113"/>
      <w:jc w:val="right"/>
      <w:rPr>
        <w:rFonts w:cs="Arial"/>
        <w:b/>
        <w:color w:val="0053B0"/>
        <w:sz w:val="18"/>
        <w:szCs w:val="18"/>
      </w:rPr>
    </w:pPr>
    <w:r>
      <w:rPr>
        <w:rFonts w:cs="Arial"/>
        <w:b/>
        <w:noProof/>
        <w:color w:val="0053B0"/>
        <w:sz w:val="18"/>
        <w:szCs w:val="18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2982595</wp:posOffset>
          </wp:positionH>
          <wp:positionV relativeFrom="paragraph">
            <wp:posOffset>-8255</wp:posOffset>
          </wp:positionV>
          <wp:extent cx="3390900" cy="504825"/>
          <wp:effectExtent l="0" t="0" r="12700" b="3175"/>
          <wp:wrapNone/>
          <wp:docPr id="1" name="Picture 1" descr="gstfco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stfco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20811" w:rsidRDefault="00F20811" w:rsidP="00A11255">
    <w:pPr>
      <w:pStyle w:val="Header"/>
      <w:tabs>
        <w:tab w:val="left" w:pos="255"/>
        <w:tab w:val="center" w:pos="4572"/>
      </w:tabs>
      <w:spacing w:line="250" w:lineRule="exact"/>
      <w:ind w:right="113"/>
      <w:jc w:val="right"/>
      <w:rPr>
        <w:rFonts w:cs="Arial"/>
        <w:b/>
        <w:color w:val="0053B0"/>
        <w:sz w:val="18"/>
        <w:szCs w:val="18"/>
      </w:rPr>
    </w:pPr>
  </w:p>
  <w:p w:rsidR="00F20811" w:rsidRDefault="00F20811" w:rsidP="00A11255">
    <w:pPr>
      <w:pStyle w:val="Header"/>
      <w:tabs>
        <w:tab w:val="left" w:pos="255"/>
        <w:tab w:val="center" w:pos="4572"/>
      </w:tabs>
      <w:spacing w:line="250" w:lineRule="exact"/>
      <w:ind w:right="113"/>
      <w:jc w:val="right"/>
      <w:rPr>
        <w:rFonts w:cs="Arial"/>
        <w:b/>
        <w:color w:val="0053B0"/>
        <w:sz w:val="18"/>
        <w:szCs w:val="18"/>
      </w:rPr>
    </w:pPr>
  </w:p>
  <w:p w:rsidR="00F20811" w:rsidRPr="00F05FF9" w:rsidRDefault="00F20811" w:rsidP="00F05FF9">
    <w:pPr>
      <w:pStyle w:val="Header"/>
      <w:tabs>
        <w:tab w:val="left" w:pos="255"/>
        <w:tab w:val="center" w:pos="4572"/>
      </w:tabs>
      <w:spacing w:line="305" w:lineRule="exact"/>
      <w:jc w:val="right"/>
      <w:rPr>
        <w:rFonts w:cs="Arial"/>
        <w:b/>
        <w:color w:val="0053B0"/>
        <w:szCs w:val="24"/>
      </w:rPr>
    </w:pPr>
    <w:r w:rsidRPr="00F05FF9">
      <w:rPr>
        <w:rFonts w:cs="Arial"/>
        <w:b/>
        <w:color w:val="0053B0"/>
        <w:szCs w:val="24"/>
      </w:rPr>
      <w:t>St Thomas' Hospital</w:t>
    </w:r>
  </w:p>
  <w:p w:rsidR="00F20811" w:rsidRPr="00F05FF9" w:rsidRDefault="00F20811" w:rsidP="00F05FF9">
    <w:pPr>
      <w:pStyle w:val="Header"/>
      <w:tabs>
        <w:tab w:val="left" w:pos="255"/>
        <w:tab w:val="center" w:pos="4572"/>
      </w:tabs>
      <w:spacing w:line="305" w:lineRule="exact"/>
      <w:jc w:val="right"/>
      <w:rPr>
        <w:rFonts w:cs="Arial"/>
        <w:szCs w:val="24"/>
      </w:rPr>
    </w:pPr>
    <w:r w:rsidRPr="00F05FF9">
      <w:rPr>
        <w:rFonts w:cs="Arial"/>
        <w:szCs w:val="24"/>
      </w:rPr>
      <w:t>Westminster Bridge Road</w:t>
    </w:r>
  </w:p>
  <w:p w:rsidR="00F20811" w:rsidRPr="00F05FF9" w:rsidRDefault="00F20811" w:rsidP="00F05FF9">
    <w:pPr>
      <w:pStyle w:val="Header"/>
      <w:spacing w:line="305" w:lineRule="exact"/>
      <w:jc w:val="right"/>
      <w:rPr>
        <w:rFonts w:cs="Arial"/>
        <w:szCs w:val="24"/>
      </w:rPr>
    </w:pPr>
    <w:r w:rsidRPr="00F05FF9">
      <w:rPr>
        <w:rFonts w:cs="Arial"/>
        <w:szCs w:val="24"/>
      </w:rPr>
      <w:t>London SE1 7EH</w:t>
    </w:r>
  </w:p>
  <w:p w:rsidR="00F20811" w:rsidRDefault="00F20811" w:rsidP="00CD51F4">
    <w:pPr>
      <w:pStyle w:val="Header"/>
      <w:spacing w:before="120" w:line="305" w:lineRule="exact"/>
      <w:jc w:val="right"/>
      <w:rPr>
        <w:rFonts w:cs="Arial"/>
        <w:i/>
        <w:sz w:val="20"/>
      </w:rPr>
    </w:pPr>
    <w:r w:rsidRPr="00CD51F4">
      <w:rPr>
        <w:rFonts w:cs="Arial"/>
        <w:i/>
        <w:sz w:val="20"/>
      </w:rPr>
      <w:t>Main switchboard:  020 7188 7188</w:t>
    </w:r>
  </w:p>
  <w:p w:rsidR="002D219F" w:rsidRPr="00691E54" w:rsidRDefault="002D219F" w:rsidP="002D219F">
    <w:pPr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A4"/>
    <w:rsid w:val="0000385A"/>
    <w:rsid w:val="000123E5"/>
    <w:rsid w:val="001205EE"/>
    <w:rsid w:val="001374A4"/>
    <w:rsid w:val="0016444C"/>
    <w:rsid w:val="001E677F"/>
    <w:rsid w:val="0021040A"/>
    <w:rsid w:val="00277C53"/>
    <w:rsid w:val="00291DA6"/>
    <w:rsid w:val="00295FF8"/>
    <w:rsid w:val="002D219F"/>
    <w:rsid w:val="003855BE"/>
    <w:rsid w:val="003D4A5D"/>
    <w:rsid w:val="004054FC"/>
    <w:rsid w:val="004232F9"/>
    <w:rsid w:val="004B65E3"/>
    <w:rsid w:val="00521465"/>
    <w:rsid w:val="00567D3A"/>
    <w:rsid w:val="005B6414"/>
    <w:rsid w:val="005C29FF"/>
    <w:rsid w:val="0065435B"/>
    <w:rsid w:val="0066368F"/>
    <w:rsid w:val="00691E54"/>
    <w:rsid w:val="006C0E16"/>
    <w:rsid w:val="00785F26"/>
    <w:rsid w:val="007E5C4F"/>
    <w:rsid w:val="00813C04"/>
    <w:rsid w:val="00816463"/>
    <w:rsid w:val="00840964"/>
    <w:rsid w:val="00885275"/>
    <w:rsid w:val="008C5243"/>
    <w:rsid w:val="008E41DA"/>
    <w:rsid w:val="00902127"/>
    <w:rsid w:val="009A417F"/>
    <w:rsid w:val="00A11255"/>
    <w:rsid w:val="00A4650B"/>
    <w:rsid w:val="00A9045A"/>
    <w:rsid w:val="00AA6F5E"/>
    <w:rsid w:val="00AD68A9"/>
    <w:rsid w:val="00AF4990"/>
    <w:rsid w:val="00B149D7"/>
    <w:rsid w:val="00BC136F"/>
    <w:rsid w:val="00CA6C97"/>
    <w:rsid w:val="00CC053C"/>
    <w:rsid w:val="00CD51F4"/>
    <w:rsid w:val="00DA311C"/>
    <w:rsid w:val="00E01ED2"/>
    <w:rsid w:val="00E21045"/>
    <w:rsid w:val="00E84917"/>
    <w:rsid w:val="00EA13A3"/>
    <w:rsid w:val="00F05FF9"/>
    <w:rsid w:val="00F20811"/>
    <w:rsid w:val="00F36909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9D7"/>
    <w:rPr>
      <w:rFonts w:ascii="Arial" w:hAnsi="Arial"/>
      <w:sz w:val="24"/>
      <w:lang w:eastAsia="en-GB"/>
    </w:rPr>
  </w:style>
  <w:style w:type="paragraph" w:styleId="Heading2">
    <w:name w:val="heading 2"/>
    <w:basedOn w:val="Normal"/>
    <w:next w:val="Normal"/>
    <w:qFormat/>
    <w:rsid w:val="00E01ED2"/>
    <w:pPr>
      <w:keepNext/>
      <w:jc w:val="center"/>
      <w:outlineLvl w:val="1"/>
    </w:pPr>
    <w:rPr>
      <w:rFonts w:cs="Arial"/>
      <w:sz w:val="22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6F5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A6F5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01ED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277C53"/>
  </w:style>
  <w:style w:type="paragraph" w:styleId="NormalWeb">
    <w:name w:val="Normal (Web)"/>
    <w:basedOn w:val="Normal"/>
    <w:uiPriority w:val="99"/>
    <w:unhideWhenUsed/>
    <w:rsid w:val="00AF4990"/>
    <w:pPr>
      <w:spacing w:before="100" w:beforeAutospacing="1" w:after="100" w:afterAutospacing="1"/>
    </w:pPr>
    <w:rPr>
      <w:rFonts w:ascii="Times" w:hAnsi="Times"/>
      <w:sz w:val="20"/>
      <w:lang w:eastAsia="en-US"/>
    </w:rPr>
  </w:style>
  <w:style w:type="character" w:customStyle="1" w:styleId="apple-converted-space">
    <w:name w:val="apple-converted-space"/>
    <w:rsid w:val="00AF49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9D7"/>
    <w:rPr>
      <w:rFonts w:ascii="Arial" w:hAnsi="Arial"/>
      <w:sz w:val="24"/>
      <w:lang w:eastAsia="en-GB"/>
    </w:rPr>
  </w:style>
  <w:style w:type="paragraph" w:styleId="Heading2">
    <w:name w:val="heading 2"/>
    <w:basedOn w:val="Normal"/>
    <w:next w:val="Normal"/>
    <w:qFormat/>
    <w:rsid w:val="00E01ED2"/>
    <w:pPr>
      <w:keepNext/>
      <w:jc w:val="center"/>
      <w:outlineLvl w:val="1"/>
    </w:pPr>
    <w:rPr>
      <w:rFonts w:cs="Arial"/>
      <w:sz w:val="22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6F5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A6F5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01ED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277C53"/>
  </w:style>
  <w:style w:type="paragraph" w:styleId="NormalWeb">
    <w:name w:val="Normal (Web)"/>
    <w:basedOn w:val="Normal"/>
    <w:uiPriority w:val="99"/>
    <w:unhideWhenUsed/>
    <w:rsid w:val="00AF4990"/>
    <w:pPr>
      <w:spacing w:before="100" w:beforeAutospacing="1" w:after="100" w:afterAutospacing="1"/>
    </w:pPr>
    <w:rPr>
      <w:rFonts w:ascii="Times" w:hAnsi="Times"/>
      <w:sz w:val="20"/>
      <w:lang w:eastAsia="en-US"/>
    </w:rPr>
  </w:style>
  <w:style w:type="character" w:customStyle="1" w:styleId="apple-converted-space">
    <w:name w:val="apple-converted-space"/>
    <w:rsid w:val="00AF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vaye\Local%20Settings\Temporary%20Internet%20Files\OLKD12\TRUST%20HEAD%202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Settings\mvaye\Local Settings\Temporary Internet Files\OLKD12\TRUST HEAD 2016.dot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 September 2004</vt:lpstr>
    </vt:vector>
  </TitlesOfParts>
  <Company>Guy's and St Thomas' NHS Foundation Trust</Company>
  <LinksUpToDate>false</LinksUpToDate>
  <CharactersWithSpaces>1</CharactersWithSpaces>
  <SharedDoc>false</SharedDoc>
  <HyperlinkBase>http://www.guysandstthomas.nhs.uk</HyperlinkBase>
  <HLinks>
    <vt:vector size="12" baseType="variant">
      <vt:variant>
        <vt:i4>65637</vt:i4>
      </vt:variant>
      <vt:variant>
        <vt:i4>8001</vt:i4>
      </vt:variant>
      <vt:variant>
        <vt:i4>1025</vt:i4>
      </vt:variant>
      <vt:variant>
        <vt:i4>1</vt:i4>
      </vt:variant>
      <vt:variant>
        <vt:lpwstr>signature</vt:lpwstr>
      </vt:variant>
      <vt:variant>
        <vt:lpwstr/>
      </vt:variant>
      <vt:variant>
        <vt:i4>1769500</vt:i4>
      </vt:variant>
      <vt:variant>
        <vt:i4>-1</vt:i4>
      </vt:variant>
      <vt:variant>
        <vt:i4>2049</vt:i4>
      </vt:variant>
      <vt:variant>
        <vt:i4>1</vt:i4>
      </vt:variant>
      <vt:variant>
        <vt:lpwstr>gstfcola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 September 2004</dc:title>
  <dc:subject/>
  <dc:creator>Sebastian Zeki</dc:creator>
  <cp:keywords/>
  <cp:lastModifiedBy>Sebastian Zeki</cp:lastModifiedBy>
  <cp:revision>2</cp:revision>
  <cp:lastPrinted>2002-06-01T12:12:00Z</cp:lastPrinted>
  <dcterms:created xsi:type="dcterms:W3CDTF">2020-04-17T10:55:00Z</dcterms:created>
  <dcterms:modified xsi:type="dcterms:W3CDTF">2020-04-17T10:55:00Z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-327884673</vt:i4>
  </property>
  <property fmtid="{D5CDD505-2E9C-101B-9397-08002B2CF9AE}" pid="3" name="_EmailSubject">
    <vt:lpwstr>Dopey (The current (but old) TWW)</vt:lpwstr>
  </property>
  <property fmtid="{D5CDD505-2E9C-101B-9397-08002B2CF9AE}" pid="4" name="_AuthorEmail">
    <vt:lpwstr>David.Hill@gstt.sthames.nhs.uk</vt:lpwstr>
  </property>
  <property fmtid="{D5CDD505-2E9C-101B-9397-08002B2CF9AE}" pid="5" name="_AuthorEmailDisplayName">
    <vt:lpwstr>Hill David</vt:lpwstr>
  </property>
  <property fmtid="{D5CDD505-2E9C-101B-9397-08002B2CF9AE}" pid="6" name="_ReviewingToolsShownOnce">
    <vt:lpwstr/>
  </property>
</Properties>
</file>